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CB48B" w14:textId="703F7156" w:rsidR="007D0D91" w:rsidRPr="007362C0" w:rsidRDefault="007D0D91" w:rsidP="007D0D91">
      <w:pPr>
        <w:jc w:val="right"/>
        <w:rPr>
          <w:sz w:val="24"/>
        </w:rPr>
      </w:pPr>
      <w:r w:rsidRPr="007D0D91">
        <w:rPr>
          <w:sz w:val="24"/>
        </w:rPr>
        <w:t xml:space="preserve">Guatemala, </w:t>
      </w:r>
      <w:r w:rsidR="007362C0">
        <w:rPr>
          <w:sz w:val="24"/>
        </w:rPr>
        <w:t>6 de julio de 2024</w:t>
      </w:r>
    </w:p>
    <w:p w14:paraId="26870D9E" w14:textId="77777777" w:rsidR="007D0D91" w:rsidRPr="007D0D91" w:rsidRDefault="007D0D91" w:rsidP="007D0D91">
      <w:pPr>
        <w:rPr>
          <w:sz w:val="24"/>
        </w:rPr>
      </w:pPr>
    </w:p>
    <w:p w14:paraId="26222710" w14:textId="77777777" w:rsidR="007D0D91" w:rsidRPr="007D0D91" w:rsidRDefault="007D0D91" w:rsidP="007D0D91">
      <w:pPr>
        <w:rPr>
          <w:sz w:val="24"/>
        </w:rPr>
      </w:pPr>
    </w:p>
    <w:p w14:paraId="0741614A" w14:textId="77777777" w:rsidR="007D0D91" w:rsidRPr="007D0D91" w:rsidRDefault="007D0D91" w:rsidP="007D0D91">
      <w:pPr>
        <w:rPr>
          <w:sz w:val="24"/>
        </w:rPr>
      </w:pPr>
    </w:p>
    <w:p w14:paraId="723E0A81" w14:textId="77777777" w:rsidR="007D0D91" w:rsidRPr="007D0D91" w:rsidRDefault="007D0D91" w:rsidP="007D0D91">
      <w:pPr>
        <w:rPr>
          <w:sz w:val="24"/>
        </w:rPr>
      </w:pPr>
    </w:p>
    <w:p w14:paraId="5125E0A9" w14:textId="77777777" w:rsidR="007D0D91" w:rsidRPr="007D0D91" w:rsidRDefault="007D0D91" w:rsidP="007D0D91">
      <w:pPr>
        <w:spacing w:after="0"/>
        <w:rPr>
          <w:sz w:val="24"/>
        </w:rPr>
      </w:pPr>
      <w:r w:rsidRPr="007D0D91">
        <w:rPr>
          <w:sz w:val="24"/>
        </w:rPr>
        <w:t>Ingeniero</w:t>
      </w:r>
    </w:p>
    <w:p w14:paraId="7D1AE997" w14:textId="2E128FD1" w:rsidR="007362C0" w:rsidRPr="000902A2" w:rsidRDefault="00D5561E" w:rsidP="007362C0">
      <w:pPr>
        <w:spacing w:after="0"/>
        <w:rPr>
          <w:bCs/>
          <w:sz w:val="24"/>
        </w:rPr>
      </w:pPr>
      <w:proofErr w:type="spellStart"/>
      <w:r>
        <w:rPr>
          <w:bCs/>
          <w:sz w:val="24"/>
        </w:rPr>
        <w:t>M.Sc</w:t>
      </w:r>
      <w:proofErr w:type="spellEnd"/>
      <w:r>
        <w:rPr>
          <w:bCs/>
          <w:sz w:val="24"/>
        </w:rPr>
        <w:t xml:space="preserve">. </w:t>
      </w:r>
      <w:r w:rsidR="007362C0">
        <w:rPr>
          <w:bCs/>
          <w:sz w:val="24"/>
        </w:rPr>
        <w:t xml:space="preserve">Carlos Alberto </w:t>
      </w:r>
      <w:proofErr w:type="spellStart"/>
      <w:r w:rsidR="007362C0">
        <w:rPr>
          <w:bCs/>
          <w:sz w:val="24"/>
        </w:rPr>
        <w:t>Esquit</w:t>
      </w:r>
      <w:proofErr w:type="spellEnd"/>
      <w:r w:rsidR="007362C0">
        <w:rPr>
          <w:bCs/>
          <w:sz w:val="24"/>
        </w:rPr>
        <w:t xml:space="preserve"> Hernández</w:t>
      </w:r>
    </w:p>
    <w:p w14:paraId="727C68E9" w14:textId="77777777" w:rsidR="007D0D91" w:rsidRPr="007D0D91" w:rsidRDefault="007D0D91" w:rsidP="007D0D91">
      <w:pPr>
        <w:spacing w:after="0"/>
        <w:rPr>
          <w:sz w:val="24"/>
        </w:rPr>
      </w:pPr>
      <w:r w:rsidRPr="007D0D91">
        <w:rPr>
          <w:sz w:val="24"/>
        </w:rPr>
        <w:t>Director</w:t>
      </w:r>
    </w:p>
    <w:p w14:paraId="3DC11B33" w14:textId="77777777" w:rsidR="007362C0" w:rsidRPr="000902A2" w:rsidRDefault="007362C0" w:rsidP="007362C0">
      <w:pPr>
        <w:spacing w:after="0"/>
        <w:rPr>
          <w:bCs/>
          <w:sz w:val="24"/>
        </w:rPr>
      </w:pPr>
      <w:r w:rsidRPr="000902A2">
        <w:rPr>
          <w:sz w:val="24"/>
        </w:rPr>
        <w:t xml:space="preserve">Ingeniería </w:t>
      </w:r>
      <w:r>
        <w:rPr>
          <w:sz w:val="24"/>
        </w:rPr>
        <w:t>Electrónica, Mecatrónica y Biomédica</w:t>
      </w:r>
    </w:p>
    <w:p w14:paraId="6B7F4F52" w14:textId="77777777" w:rsidR="007D0D91" w:rsidRPr="007D0D91" w:rsidRDefault="007D0D91" w:rsidP="007D0D91">
      <w:pPr>
        <w:spacing w:after="0"/>
        <w:rPr>
          <w:sz w:val="24"/>
        </w:rPr>
      </w:pPr>
      <w:r w:rsidRPr="007D0D91">
        <w:rPr>
          <w:sz w:val="24"/>
        </w:rPr>
        <w:t>Universidad del Valle de Guatemala</w:t>
      </w:r>
    </w:p>
    <w:p w14:paraId="0E12E697" w14:textId="77777777" w:rsidR="007D0D91" w:rsidRPr="007D0D91" w:rsidRDefault="007D0D91" w:rsidP="007D0D91">
      <w:pPr>
        <w:spacing w:after="0"/>
        <w:rPr>
          <w:sz w:val="24"/>
        </w:rPr>
      </w:pPr>
      <w:r w:rsidRPr="007D0D91">
        <w:rPr>
          <w:sz w:val="24"/>
        </w:rPr>
        <w:t>Guatemala</w:t>
      </w:r>
    </w:p>
    <w:p w14:paraId="0624F49E" w14:textId="77777777" w:rsidR="007D0D91" w:rsidRPr="007D0D91" w:rsidRDefault="007D0D91" w:rsidP="007D0D91">
      <w:pPr>
        <w:spacing w:after="0"/>
        <w:rPr>
          <w:sz w:val="24"/>
        </w:rPr>
      </w:pPr>
    </w:p>
    <w:p w14:paraId="52C908FF" w14:textId="77777777" w:rsidR="007D0D91" w:rsidRPr="007D0D91" w:rsidRDefault="007D0D91" w:rsidP="007D0D91">
      <w:pPr>
        <w:spacing w:after="0"/>
        <w:rPr>
          <w:sz w:val="24"/>
        </w:rPr>
      </w:pPr>
    </w:p>
    <w:p w14:paraId="056AEFF0" w14:textId="77777777" w:rsidR="007D0D91" w:rsidRPr="007D0D91" w:rsidRDefault="007D0D91" w:rsidP="007D0D91">
      <w:pPr>
        <w:spacing w:after="0"/>
        <w:rPr>
          <w:sz w:val="24"/>
        </w:rPr>
      </w:pPr>
    </w:p>
    <w:p w14:paraId="2C66BC7F" w14:textId="55558F9E" w:rsidR="007362C0" w:rsidRPr="000902A2" w:rsidRDefault="007362C0" w:rsidP="007362C0">
      <w:pPr>
        <w:rPr>
          <w:bCs/>
          <w:sz w:val="24"/>
        </w:rPr>
      </w:pPr>
      <w:r w:rsidRPr="000902A2">
        <w:rPr>
          <w:sz w:val="24"/>
        </w:rPr>
        <w:t xml:space="preserve">Estimado </w:t>
      </w:r>
      <w:r w:rsidR="00D5561E">
        <w:rPr>
          <w:sz w:val="24"/>
        </w:rPr>
        <w:t xml:space="preserve">Ing. </w:t>
      </w:r>
      <w:r>
        <w:rPr>
          <w:bCs/>
          <w:sz w:val="24"/>
        </w:rPr>
        <w:t xml:space="preserve">Carlos Alberto </w:t>
      </w:r>
      <w:proofErr w:type="spellStart"/>
      <w:r>
        <w:rPr>
          <w:bCs/>
          <w:sz w:val="24"/>
        </w:rPr>
        <w:t>Esquit</w:t>
      </w:r>
      <w:proofErr w:type="spellEnd"/>
      <w:r>
        <w:rPr>
          <w:bCs/>
          <w:sz w:val="24"/>
        </w:rPr>
        <w:t xml:space="preserve"> Hernández:</w:t>
      </w:r>
    </w:p>
    <w:p w14:paraId="39EE8F21" w14:textId="5F39FBFD" w:rsidR="007D0D91" w:rsidRPr="007D0D91" w:rsidRDefault="007D0D91" w:rsidP="007D0D91">
      <w:pPr>
        <w:jc w:val="both"/>
        <w:rPr>
          <w:sz w:val="24"/>
        </w:rPr>
      </w:pPr>
      <w:r w:rsidRPr="007D0D91">
        <w:rPr>
          <w:sz w:val="24"/>
        </w:rPr>
        <w:t xml:space="preserve">            Por este medio hago entrega de mi protocolo de Trabajo Profesional de Graduación, que se titula </w:t>
      </w:r>
      <w:r w:rsidR="007362C0">
        <w:rPr>
          <w:sz w:val="24"/>
        </w:rPr>
        <w:t>“Desarrollo de herramientas de software para el control individual y seguro del cuadricóptero Crazyflie 2.1 utilizando la placa de expansión de posicionamiento con odometría visual</w:t>
      </w:r>
      <w:r w:rsidR="00AF296D">
        <w:rPr>
          <w:sz w:val="24"/>
        </w:rPr>
        <w:t xml:space="preserve"> Flow Deck</w:t>
      </w:r>
      <w:r w:rsidR="007362C0">
        <w:rPr>
          <w:sz w:val="24"/>
        </w:rPr>
        <w:t xml:space="preserve">” </w:t>
      </w:r>
      <w:r w:rsidRPr="007D0D91">
        <w:rPr>
          <w:sz w:val="24"/>
        </w:rPr>
        <w:t xml:space="preserve">para su revisión y aprobación. </w:t>
      </w:r>
    </w:p>
    <w:p w14:paraId="0FF5AEF2" w14:textId="03CD6915" w:rsidR="007D0D91" w:rsidRPr="007D0D91" w:rsidRDefault="007D0D91" w:rsidP="007D0D91">
      <w:pPr>
        <w:jc w:val="both"/>
        <w:rPr>
          <w:sz w:val="24"/>
        </w:rPr>
      </w:pPr>
      <w:r w:rsidRPr="007D0D91">
        <w:rPr>
          <w:sz w:val="24"/>
        </w:rPr>
        <w:t xml:space="preserve">              Así también estoy haciendo entrega de toda la papelería requerida que consiste en: carta de mi asesor </w:t>
      </w:r>
      <w:proofErr w:type="spellStart"/>
      <w:r w:rsidR="00BD3DA9">
        <w:rPr>
          <w:sz w:val="24"/>
        </w:rPr>
        <w:t>M</w:t>
      </w:r>
      <w:r w:rsidR="00D5561E">
        <w:rPr>
          <w:sz w:val="24"/>
        </w:rPr>
        <w:t>.</w:t>
      </w:r>
      <w:r w:rsidR="00BD3DA9">
        <w:rPr>
          <w:sz w:val="24"/>
        </w:rPr>
        <w:t>Sc</w:t>
      </w:r>
      <w:proofErr w:type="spellEnd"/>
      <w:r w:rsidR="00BD3DA9">
        <w:rPr>
          <w:sz w:val="24"/>
        </w:rPr>
        <w:t xml:space="preserve">. </w:t>
      </w:r>
      <w:r w:rsidR="007362C0">
        <w:rPr>
          <w:sz w:val="24"/>
        </w:rPr>
        <w:t xml:space="preserve">Miguel Enrique Zea Arenales, </w:t>
      </w:r>
      <w:r w:rsidRPr="007D0D91">
        <w:rPr>
          <w:sz w:val="24"/>
        </w:rPr>
        <w:t xml:space="preserve">copia de constancia de cierre de pensum hasta cuarto año, copia de diploma de diversificado </w:t>
      </w:r>
      <w:r w:rsidR="007362C0" w:rsidRPr="007D0D91">
        <w:rPr>
          <w:sz w:val="24"/>
        </w:rPr>
        <w:t>y copia</w:t>
      </w:r>
      <w:r w:rsidRPr="007D0D91">
        <w:rPr>
          <w:sz w:val="24"/>
        </w:rPr>
        <w:t xml:space="preserve"> de mi DPI.</w:t>
      </w:r>
    </w:p>
    <w:p w14:paraId="5F45381A" w14:textId="77777777" w:rsidR="007D0D91" w:rsidRPr="007D0D91" w:rsidRDefault="007D0D91" w:rsidP="007D0D91">
      <w:pPr>
        <w:jc w:val="both"/>
        <w:rPr>
          <w:sz w:val="24"/>
        </w:rPr>
      </w:pPr>
      <w:r w:rsidRPr="007D0D91">
        <w:rPr>
          <w:sz w:val="24"/>
        </w:rPr>
        <w:t>Agradeciendo su amable atención y a la espera de su respuesta me suscribo,</w:t>
      </w:r>
    </w:p>
    <w:p w14:paraId="7D863481" w14:textId="77777777" w:rsidR="007D0D91" w:rsidRPr="007D0D91" w:rsidRDefault="007D0D91" w:rsidP="007D0D91">
      <w:pPr>
        <w:rPr>
          <w:sz w:val="24"/>
        </w:rPr>
      </w:pPr>
    </w:p>
    <w:p w14:paraId="20992AC2" w14:textId="77777777" w:rsidR="007D0D91" w:rsidRPr="007D0D91" w:rsidRDefault="007D0D91" w:rsidP="007D0D91">
      <w:pPr>
        <w:rPr>
          <w:sz w:val="24"/>
        </w:rPr>
      </w:pPr>
      <w:r w:rsidRPr="007D0D91">
        <w:rPr>
          <w:sz w:val="24"/>
        </w:rPr>
        <w:t>Atentamente,</w:t>
      </w:r>
    </w:p>
    <w:p w14:paraId="2F0A0B8D" w14:textId="77777777" w:rsidR="007D0D91" w:rsidRPr="007D0D91" w:rsidRDefault="007D0D91" w:rsidP="007D0D91">
      <w:pPr>
        <w:rPr>
          <w:sz w:val="24"/>
        </w:rPr>
      </w:pPr>
    </w:p>
    <w:p w14:paraId="2F69E71B" w14:textId="39B65064" w:rsidR="007D0D91" w:rsidRPr="007362C0" w:rsidRDefault="007362C0" w:rsidP="007D0D91">
      <w:pPr>
        <w:spacing w:after="0"/>
        <w:rPr>
          <w:sz w:val="24"/>
        </w:rPr>
      </w:pPr>
      <w:r>
        <w:rPr>
          <w:sz w:val="24"/>
        </w:rPr>
        <w:t>Pablo Javier Caal Leiva</w:t>
      </w:r>
    </w:p>
    <w:p w14:paraId="0CD3CA35" w14:textId="2FD9DC53" w:rsidR="007D0D91" w:rsidRPr="007362C0" w:rsidRDefault="007D0D91" w:rsidP="007D0D91">
      <w:pPr>
        <w:spacing w:after="0"/>
        <w:rPr>
          <w:sz w:val="24"/>
        </w:rPr>
      </w:pPr>
      <w:r w:rsidRPr="007362C0">
        <w:rPr>
          <w:sz w:val="24"/>
        </w:rPr>
        <w:t xml:space="preserve">Carné </w:t>
      </w:r>
      <w:r w:rsidR="007362C0">
        <w:rPr>
          <w:sz w:val="24"/>
        </w:rPr>
        <w:t>20538</w:t>
      </w:r>
    </w:p>
    <w:p w14:paraId="34010D19" w14:textId="5B2BD252" w:rsidR="007D0D91" w:rsidRPr="007362C0" w:rsidRDefault="007362C0" w:rsidP="007D0D91">
      <w:pPr>
        <w:spacing w:after="0"/>
        <w:rPr>
          <w:sz w:val="24"/>
        </w:rPr>
      </w:pPr>
      <w:r>
        <w:rPr>
          <w:sz w:val="24"/>
        </w:rPr>
        <w:t>43072920</w:t>
      </w:r>
    </w:p>
    <w:p w14:paraId="27605A9D" w14:textId="572A4E7C" w:rsidR="009474A9" w:rsidRPr="007362C0" w:rsidRDefault="007362C0" w:rsidP="007D0D91">
      <w:pPr>
        <w:spacing w:after="0"/>
        <w:rPr>
          <w:sz w:val="24"/>
        </w:rPr>
      </w:pPr>
      <w:r>
        <w:rPr>
          <w:sz w:val="24"/>
        </w:rPr>
        <w:t>caa20538@uvg.edu.gt</w:t>
      </w:r>
    </w:p>
    <w:sectPr w:rsidR="009474A9" w:rsidRPr="007362C0" w:rsidSect="00947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C0"/>
    <w:rsid w:val="000E0745"/>
    <w:rsid w:val="002305F3"/>
    <w:rsid w:val="005236F1"/>
    <w:rsid w:val="007362C0"/>
    <w:rsid w:val="007D0D91"/>
    <w:rsid w:val="009474A9"/>
    <w:rsid w:val="00AF296D"/>
    <w:rsid w:val="00BD3DA9"/>
    <w:rsid w:val="00D5561E"/>
    <w:rsid w:val="00FE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278CBA"/>
  <w15:docId w15:val="{A1D93287-0B25-44FA-8C90-AFD1D678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4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jcaa\Desktop\Educaci&#243;n\Semestres\5to%20a&#241;o%20-%20Semestre%2010\Dise&#241;o%20e%20innovaci&#243;n%20en%20ingenier&#237;a%202\Entregables\Plantilla%20carta%20entrega%20Estudiante%20protoco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carta entrega Estudiante protocolo</Template>
  <TotalTime>92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Javier Caal Leiva</dc:creator>
  <cp:lastModifiedBy>CAAL LEIVA, PABLO JAVIER</cp:lastModifiedBy>
  <cp:revision>3</cp:revision>
  <cp:lastPrinted>2024-07-06T15:12:00Z</cp:lastPrinted>
  <dcterms:created xsi:type="dcterms:W3CDTF">2024-07-06T15:00:00Z</dcterms:created>
  <dcterms:modified xsi:type="dcterms:W3CDTF">2024-07-10T22:35:00Z</dcterms:modified>
</cp:coreProperties>
</file>