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57155" w14:textId="0D0B4402" w:rsidR="00D16C84" w:rsidRPr="000902A2" w:rsidRDefault="00D16C84" w:rsidP="00614EB8">
      <w:pPr>
        <w:jc w:val="right"/>
        <w:rPr>
          <w:bCs/>
          <w:sz w:val="24"/>
          <w:lang w:val="es-GT"/>
        </w:rPr>
      </w:pPr>
      <w:r w:rsidRPr="000902A2">
        <w:rPr>
          <w:sz w:val="24"/>
          <w:lang w:val="es-GT"/>
        </w:rPr>
        <w:t xml:space="preserve">Guatemala, </w:t>
      </w:r>
      <w:r w:rsidR="000902A2">
        <w:rPr>
          <w:bCs/>
          <w:sz w:val="24"/>
          <w:lang w:val="es-GT"/>
        </w:rPr>
        <w:t>6 de julio de 2024</w:t>
      </w:r>
    </w:p>
    <w:p w14:paraId="760996C1" w14:textId="77777777" w:rsidR="00D16C84" w:rsidRPr="000902A2" w:rsidRDefault="00D16C84" w:rsidP="00D16C84">
      <w:pPr>
        <w:rPr>
          <w:sz w:val="24"/>
          <w:lang w:val="es-GT"/>
        </w:rPr>
      </w:pPr>
    </w:p>
    <w:p w14:paraId="68E968E4" w14:textId="77777777" w:rsidR="00614EB8" w:rsidRPr="000902A2" w:rsidRDefault="00614EB8" w:rsidP="00D16C84">
      <w:pPr>
        <w:rPr>
          <w:sz w:val="24"/>
          <w:lang w:val="es-GT"/>
        </w:rPr>
      </w:pPr>
    </w:p>
    <w:p w14:paraId="5D69D98E" w14:textId="77777777" w:rsidR="00614EB8" w:rsidRPr="000902A2" w:rsidRDefault="00614EB8" w:rsidP="00D16C84">
      <w:pPr>
        <w:rPr>
          <w:sz w:val="24"/>
          <w:lang w:val="es-GT"/>
        </w:rPr>
      </w:pPr>
    </w:p>
    <w:p w14:paraId="40CBF78D" w14:textId="77777777" w:rsidR="00614EB8" w:rsidRPr="000902A2" w:rsidRDefault="00614EB8" w:rsidP="00614EB8">
      <w:pPr>
        <w:spacing w:after="0"/>
        <w:rPr>
          <w:sz w:val="24"/>
          <w:lang w:val="es-GT"/>
        </w:rPr>
      </w:pPr>
    </w:p>
    <w:p w14:paraId="6BE4A354" w14:textId="77777777" w:rsidR="00614EB8" w:rsidRPr="000902A2" w:rsidRDefault="00614EB8" w:rsidP="00614EB8">
      <w:pPr>
        <w:spacing w:after="0"/>
        <w:rPr>
          <w:sz w:val="24"/>
          <w:lang w:val="es-GT"/>
        </w:rPr>
      </w:pPr>
    </w:p>
    <w:p w14:paraId="3D5AB5D1" w14:textId="77777777" w:rsidR="00D16C84" w:rsidRPr="000902A2" w:rsidRDefault="00D16C84" w:rsidP="00614EB8">
      <w:pPr>
        <w:spacing w:after="0"/>
        <w:rPr>
          <w:sz w:val="24"/>
          <w:lang w:val="es-GT"/>
        </w:rPr>
      </w:pPr>
      <w:r w:rsidRPr="000902A2">
        <w:rPr>
          <w:sz w:val="24"/>
          <w:lang w:val="es-GT"/>
        </w:rPr>
        <w:t>Ingeniero</w:t>
      </w:r>
    </w:p>
    <w:p w14:paraId="2644B2CD" w14:textId="40A71F69" w:rsidR="000902A2" w:rsidRPr="000902A2" w:rsidRDefault="00513CFA" w:rsidP="00614EB8">
      <w:pPr>
        <w:spacing w:after="0"/>
        <w:rPr>
          <w:bCs/>
          <w:sz w:val="24"/>
          <w:lang w:val="es-GT"/>
        </w:rPr>
      </w:pPr>
      <w:proofErr w:type="spellStart"/>
      <w:r>
        <w:rPr>
          <w:bCs/>
          <w:sz w:val="24"/>
          <w:lang w:val="es-GT"/>
        </w:rPr>
        <w:t>M.Sc</w:t>
      </w:r>
      <w:proofErr w:type="spellEnd"/>
      <w:r>
        <w:rPr>
          <w:bCs/>
          <w:sz w:val="24"/>
          <w:lang w:val="es-GT"/>
        </w:rPr>
        <w:t xml:space="preserve">. </w:t>
      </w:r>
      <w:r w:rsidR="000902A2">
        <w:rPr>
          <w:bCs/>
          <w:sz w:val="24"/>
          <w:lang w:val="es-GT"/>
        </w:rPr>
        <w:t xml:space="preserve">Carlos Alberto </w:t>
      </w:r>
      <w:proofErr w:type="spellStart"/>
      <w:r w:rsidR="000902A2">
        <w:rPr>
          <w:bCs/>
          <w:sz w:val="24"/>
          <w:lang w:val="es-GT"/>
        </w:rPr>
        <w:t>Esquit</w:t>
      </w:r>
      <w:proofErr w:type="spellEnd"/>
      <w:r w:rsidR="000902A2">
        <w:rPr>
          <w:bCs/>
          <w:sz w:val="24"/>
          <w:lang w:val="es-GT"/>
        </w:rPr>
        <w:t xml:space="preserve"> Hernández</w:t>
      </w:r>
    </w:p>
    <w:p w14:paraId="368AF739" w14:textId="043CA9A4" w:rsidR="00D16C84" w:rsidRPr="000902A2" w:rsidRDefault="00D16C84" w:rsidP="00614EB8">
      <w:pPr>
        <w:spacing w:after="0"/>
        <w:rPr>
          <w:sz w:val="24"/>
          <w:lang w:val="es-GT"/>
        </w:rPr>
      </w:pPr>
      <w:r w:rsidRPr="000902A2">
        <w:rPr>
          <w:sz w:val="24"/>
          <w:lang w:val="es-GT"/>
        </w:rPr>
        <w:t>Director</w:t>
      </w:r>
    </w:p>
    <w:p w14:paraId="0C3B0F84" w14:textId="105F22EA" w:rsidR="00D16C84" w:rsidRPr="000902A2" w:rsidRDefault="00D16C84" w:rsidP="00614EB8">
      <w:pPr>
        <w:spacing w:after="0"/>
        <w:rPr>
          <w:bCs/>
          <w:sz w:val="24"/>
          <w:lang w:val="es-GT"/>
        </w:rPr>
      </w:pPr>
      <w:r w:rsidRPr="000902A2">
        <w:rPr>
          <w:sz w:val="24"/>
          <w:lang w:val="es-GT"/>
        </w:rPr>
        <w:t xml:space="preserve">Ingeniería </w:t>
      </w:r>
      <w:r w:rsidR="000902A2">
        <w:rPr>
          <w:sz w:val="24"/>
          <w:lang w:val="es-GT"/>
        </w:rPr>
        <w:t>Electrónica, Mecatrónica y Biomédica</w:t>
      </w:r>
    </w:p>
    <w:p w14:paraId="50CEEB35" w14:textId="77777777" w:rsidR="00D16C84" w:rsidRPr="000902A2" w:rsidRDefault="00D16C84" w:rsidP="00614EB8">
      <w:pPr>
        <w:spacing w:after="0"/>
        <w:rPr>
          <w:sz w:val="24"/>
          <w:lang w:val="es-GT"/>
        </w:rPr>
      </w:pPr>
      <w:r w:rsidRPr="000902A2">
        <w:rPr>
          <w:sz w:val="24"/>
          <w:lang w:val="es-GT"/>
        </w:rPr>
        <w:t>Universidad del Valle de Guatemala</w:t>
      </w:r>
    </w:p>
    <w:p w14:paraId="2D222932" w14:textId="77777777" w:rsidR="00D16C84" w:rsidRPr="000902A2" w:rsidRDefault="00D16C84" w:rsidP="00614EB8">
      <w:pPr>
        <w:spacing w:after="0"/>
        <w:rPr>
          <w:sz w:val="24"/>
          <w:lang w:val="es-GT"/>
        </w:rPr>
      </w:pPr>
      <w:r w:rsidRPr="000902A2">
        <w:rPr>
          <w:sz w:val="24"/>
          <w:lang w:val="es-GT"/>
        </w:rPr>
        <w:t>Guatemala</w:t>
      </w:r>
    </w:p>
    <w:p w14:paraId="12932DF2" w14:textId="77777777" w:rsidR="00D16C84" w:rsidRPr="000902A2" w:rsidRDefault="00D16C84" w:rsidP="00614EB8">
      <w:pPr>
        <w:spacing w:after="0"/>
        <w:rPr>
          <w:sz w:val="24"/>
          <w:lang w:val="es-GT"/>
        </w:rPr>
      </w:pPr>
    </w:p>
    <w:p w14:paraId="33565B08" w14:textId="0E508D5D" w:rsidR="00D16C84" w:rsidRPr="000902A2" w:rsidRDefault="00D16C84" w:rsidP="00D16C84">
      <w:pPr>
        <w:rPr>
          <w:bCs/>
          <w:sz w:val="24"/>
          <w:lang w:val="es-GT"/>
        </w:rPr>
      </w:pPr>
      <w:r w:rsidRPr="000902A2">
        <w:rPr>
          <w:sz w:val="24"/>
          <w:lang w:val="es-GT"/>
        </w:rPr>
        <w:t>Estimado</w:t>
      </w:r>
      <w:r w:rsidR="00513CFA">
        <w:rPr>
          <w:sz w:val="24"/>
          <w:lang w:val="es-GT"/>
        </w:rPr>
        <w:t xml:space="preserve"> Ing.</w:t>
      </w:r>
      <w:r w:rsidRPr="000902A2">
        <w:rPr>
          <w:sz w:val="24"/>
          <w:lang w:val="es-GT"/>
        </w:rPr>
        <w:t xml:space="preserve"> </w:t>
      </w:r>
      <w:r w:rsidR="000902A2">
        <w:rPr>
          <w:bCs/>
          <w:sz w:val="24"/>
          <w:lang w:val="es-GT"/>
        </w:rPr>
        <w:t xml:space="preserve">Carlos </w:t>
      </w:r>
      <w:proofErr w:type="spellStart"/>
      <w:r w:rsidR="000902A2">
        <w:rPr>
          <w:bCs/>
          <w:sz w:val="24"/>
          <w:lang w:val="es-GT"/>
        </w:rPr>
        <w:t>Esquit</w:t>
      </w:r>
      <w:proofErr w:type="spellEnd"/>
      <w:r w:rsidR="000902A2">
        <w:rPr>
          <w:bCs/>
          <w:sz w:val="24"/>
          <w:lang w:val="es-GT"/>
        </w:rPr>
        <w:t>:</w:t>
      </w:r>
    </w:p>
    <w:p w14:paraId="12EF0BA4" w14:textId="77777777" w:rsidR="00D16C84" w:rsidRPr="000902A2" w:rsidRDefault="00D16C84" w:rsidP="00D16C84">
      <w:pPr>
        <w:rPr>
          <w:sz w:val="24"/>
          <w:lang w:val="es-GT"/>
        </w:rPr>
      </w:pPr>
    </w:p>
    <w:p w14:paraId="779E3BDC" w14:textId="06EA015E" w:rsidR="00D16C84" w:rsidRPr="000902A2" w:rsidRDefault="00D16C84" w:rsidP="00513CFA">
      <w:pPr>
        <w:jc w:val="both"/>
        <w:rPr>
          <w:sz w:val="24"/>
          <w:lang w:val="es-GT"/>
        </w:rPr>
      </w:pPr>
      <w:r w:rsidRPr="000902A2">
        <w:rPr>
          <w:sz w:val="24"/>
          <w:lang w:val="es-GT"/>
        </w:rPr>
        <w:tab/>
        <w:t>El motivo de la presente es para informarle que he revisado el protocolo individual del estudiant</w:t>
      </w:r>
      <w:r w:rsidR="000902A2">
        <w:rPr>
          <w:sz w:val="24"/>
          <w:lang w:val="es-GT"/>
        </w:rPr>
        <w:t>e Pablo Javier Caal Leiva</w:t>
      </w:r>
      <w:r w:rsidRPr="000902A2">
        <w:rPr>
          <w:sz w:val="24"/>
          <w:lang w:val="es-GT"/>
        </w:rPr>
        <w:t xml:space="preserve"> carné </w:t>
      </w:r>
      <w:r w:rsidR="000902A2">
        <w:rPr>
          <w:bCs/>
          <w:sz w:val="24"/>
          <w:lang w:val="es-GT"/>
        </w:rPr>
        <w:t>20538,</w:t>
      </w:r>
      <w:r w:rsidRPr="000902A2">
        <w:rPr>
          <w:sz w:val="24"/>
          <w:lang w:val="es-GT"/>
        </w:rPr>
        <w:t xml:space="preserve"> por lo que estoy de acuerdo con el tema de trabajo de Graduación</w:t>
      </w:r>
      <w:r w:rsidR="000902A2">
        <w:rPr>
          <w:sz w:val="24"/>
          <w:lang w:val="es-GT"/>
        </w:rPr>
        <w:t xml:space="preserve"> “Desarrollo de herramientas de software para el control individual y seguro del cuadricóptero Crazyflie 2.1 utilizando la placa de expansión de posicionamiento con odometría visual</w:t>
      </w:r>
      <w:r w:rsidR="00AB61C0">
        <w:rPr>
          <w:sz w:val="24"/>
          <w:lang w:val="es-GT"/>
        </w:rPr>
        <w:t xml:space="preserve"> Flow Deck</w:t>
      </w:r>
      <w:r w:rsidR="000902A2">
        <w:rPr>
          <w:sz w:val="24"/>
          <w:lang w:val="es-GT"/>
        </w:rPr>
        <w:t xml:space="preserve">”. </w:t>
      </w:r>
      <w:r w:rsidRPr="000902A2">
        <w:rPr>
          <w:sz w:val="24"/>
          <w:lang w:val="es-GT"/>
        </w:rPr>
        <w:t>Manifiesto que acepto asesorar al estudiante y supervisar que el trabajo se realice de acuerdo a los requerimientos establecidos por la Universidad del Valle de Guatemala.</w:t>
      </w:r>
    </w:p>
    <w:p w14:paraId="0C6B6A59" w14:textId="77777777" w:rsidR="00D16C84" w:rsidRPr="000902A2" w:rsidRDefault="00D16C84" w:rsidP="00D16C84">
      <w:pPr>
        <w:rPr>
          <w:sz w:val="24"/>
          <w:lang w:val="es-GT"/>
        </w:rPr>
      </w:pPr>
      <w:r w:rsidRPr="000902A2">
        <w:rPr>
          <w:sz w:val="24"/>
          <w:lang w:val="es-GT"/>
        </w:rPr>
        <w:t>Quedo en espera de su aprobación al respecto.</w:t>
      </w:r>
    </w:p>
    <w:p w14:paraId="0FDBA2E4" w14:textId="77777777" w:rsidR="00D16C84" w:rsidRPr="000902A2" w:rsidRDefault="00D16C84" w:rsidP="00D16C84">
      <w:pPr>
        <w:rPr>
          <w:sz w:val="24"/>
          <w:lang w:val="es-GT"/>
        </w:rPr>
      </w:pPr>
    </w:p>
    <w:p w14:paraId="7804AE09" w14:textId="77777777" w:rsidR="00D16C84" w:rsidRPr="000902A2" w:rsidRDefault="00D16C84" w:rsidP="00D16C84">
      <w:pPr>
        <w:rPr>
          <w:sz w:val="24"/>
          <w:lang w:val="es-GT"/>
        </w:rPr>
      </w:pPr>
      <w:r w:rsidRPr="000902A2">
        <w:rPr>
          <w:sz w:val="24"/>
          <w:lang w:val="es-GT"/>
        </w:rPr>
        <w:t>Atentamente,</w:t>
      </w:r>
    </w:p>
    <w:p w14:paraId="66958BB9" w14:textId="77777777" w:rsidR="00D16C84" w:rsidRPr="000902A2" w:rsidRDefault="00D16C84" w:rsidP="00D16C84">
      <w:pPr>
        <w:rPr>
          <w:sz w:val="24"/>
          <w:lang w:val="es-GT"/>
        </w:rPr>
      </w:pPr>
    </w:p>
    <w:p w14:paraId="121E2D2C" w14:textId="65F1100E" w:rsidR="00D16C84" w:rsidRPr="000902A2" w:rsidRDefault="007E6339" w:rsidP="00614EB8">
      <w:pPr>
        <w:spacing w:after="0"/>
        <w:rPr>
          <w:sz w:val="24"/>
          <w:lang w:val="es-GT"/>
        </w:rPr>
      </w:pPr>
      <w:r>
        <w:rPr>
          <w:noProof/>
          <w:sz w:val="24"/>
          <w:lang w:val="es-GT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A792190" wp14:editId="3CF91ED4">
                <wp:simplePos x="0" y="0"/>
                <wp:positionH relativeFrom="column">
                  <wp:posOffset>250190</wp:posOffset>
                </wp:positionH>
                <wp:positionV relativeFrom="paragraph">
                  <wp:posOffset>-270510</wp:posOffset>
                </wp:positionV>
                <wp:extent cx="1207800" cy="711835"/>
                <wp:effectExtent l="38100" t="38100" r="30480" b="50165"/>
                <wp:wrapNone/>
                <wp:docPr id="1551419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07800" cy="711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8886E2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9.2pt;margin-top:-21.8pt;width:96.05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">
                <v:imagedata r:id="rId5" o:title=""/>
              </v:shape>
            </w:pict>
          </mc:Fallback>
        </mc:AlternateContent>
      </w:r>
    </w:p>
    <w:p w14:paraId="2AB7B938" w14:textId="666CC3ED" w:rsidR="00D16C84" w:rsidRPr="000902A2" w:rsidRDefault="000902A2" w:rsidP="00614EB8">
      <w:pPr>
        <w:spacing w:after="0"/>
        <w:rPr>
          <w:bCs/>
          <w:sz w:val="24"/>
          <w:lang w:val="es-GT"/>
        </w:rPr>
      </w:pPr>
      <w:proofErr w:type="spellStart"/>
      <w:r>
        <w:rPr>
          <w:bCs/>
          <w:sz w:val="24"/>
          <w:lang w:val="es-GT"/>
        </w:rPr>
        <w:t>M</w:t>
      </w:r>
      <w:r w:rsidR="00513CFA">
        <w:rPr>
          <w:bCs/>
          <w:sz w:val="24"/>
          <w:lang w:val="es-GT"/>
        </w:rPr>
        <w:t>.</w:t>
      </w:r>
      <w:r w:rsidR="00324649">
        <w:rPr>
          <w:bCs/>
          <w:sz w:val="24"/>
          <w:lang w:val="es-GT"/>
        </w:rPr>
        <w:t>S</w:t>
      </w:r>
      <w:r>
        <w:rPr>
          <w:bCs/>
          <w:sz w:val="24"/>
          <w:lang w:val="es-GT"/>
        </w:rPr>
        <w:t>c</w:t>
      </w:r>
      <w:proofErr w:type="spellEnd"/>
      <w:r>
        <w:rPr>
          <w:bCs/>
          <w:sz w:val="24"/>
          <w:lang w:val="es-GT"/>
        </w:rPr>
        <w:t>. Miguel Enrique Zea Arenales</w:t>
      </w:r>
    </w:p>
    <w:p w14:paraId="0EC2A26A" w14:textId="77777777" w:rsidR="000902A2" w:rsidRDefault="000902A2" w:rsidP="00614EB8">
      <w:pPr>
        <w:spacing w:after="0"/>
        <w:rPr>
          <w:bCs/>
          <w:sz w:val="24"/>
          <w:lang w:val="es-GT"/>
        </w:rPr>
      </w:pPr>
      <w:r w:rsidRPr="000902A2">
        <w:rPr>
          <w:bCs/>
          <w:sz w:val="24"/>
          <w:lang w:val="es-GT"/>
        </w:rPr>
        <w:t>mezea@uvg.edu.gt</w:t>
      </w:r>
    </w:p>
    <w:p w14:paraId="4B146A12" w14:textId="4F0BB243" w:rsidR="009474A9" w:rsidRPr="000902A2" w:rsidRDefault="00D16C84" w:rsidP="00614EB8">
      <w:pPr>
        <w:spacing w:after="0"/>
        <w:rPr>
          <w:lang w:val="es-GT"/>
        </w:rPr>
      </w:pPr>
      <w:r w:rsidRPr="000902A2">
        <w:rPr>
          <w:sz w:val="24"/>
          <w:lang w:val="es-GT"/>
        </w:rPr>
        <w:t>Asesor</w:t>
      </w:r>
    </w:p>
    <w:sectPr w:rsidR="009474A9" w:rsidRPr="000902A2" w:rsidSect="00947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A2"/>
    <w:rsid w:val="000902A2"/>
    <w:rsid w:val="00324649"/>
    <w:rsid w:val="00351AA6"/>
    <w:rsid w:val="004E575D"/>
    <w:rsid w:val="00513CFA"/>
    <w:rsid w:val="00614EB8"/>
    <w:rsid w:val="007D0D91"/>
    <w:rsid w:val="007E6339"/>
    <w:rsid w:val="009474A9"/>
    <w:rsid w:val="00AB61C0"/>
    <w:rsid w:val="00D16C84"/>
    <w:rsid w:val="00D2018A"/>
    <w:rsid w:val="00FE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23E28E"/>
  <w15:docId w15:val="{92CAFF6A-8CFA-4C05-8CE2-F5507BFE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02A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jcaa\Desktop\Educaci&#243;n\Semestres\5to%20a&#241;o%20-%20Semestre%2010\Dise&#241;o%20e%20innovaci&#243;n%20en%20ingenier&#237;a%202\Entregables\carta%20Asesor%20protocolo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7-09T15:27:19.4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376 910 2264 0 0,'-5'4'1935'0'0,"7"-3"-1794"0"0,-1 0-1 0 0,1-1 1 0 0,0 1 0 0 0,-1 0 0 0 0,1-1 0 0 0,0 0 0 0 0,0 1 0 0 0,0-1 0 0 0,0 0 0 0 0,-1 0-1 0 0,1 0 1 0 0,0 0 0 0 0,0 0 0 0 0,0-1 0 0 0,0 1 0 0 0,-1 0 0 0 0,3-2 0 0 0,31-10 1000 0 0,-2-8 24 0 0,48-44 681 0 0,94-97-4675 0 0,-120 108 3257 0 0,-52 51-420 0 0,18-15-45 0 0,-15 21 30 0 0,-4 12 89 0 0,-2-12-95 0 0,-1 3 135 0 0,1 0 0 0 0,0 0-1 0 0,0 0 1 0 0,1 1-1 0 0,0-1 1 0 0,0 0-1 0 0,1 0 1 0 0,0 0-1 0 0,0 0 1 0 0,1 0-1 0 0,3 7 1 0 0,-5-13-115 0 0,0 0 0 0 0,0-1 1 0 0,0 1-1 0 0,1 0 0 0 0,-1-1 0 0 0,0 1 1 0 0,0-1-1 0 0,0 1 0 0 0,1-1 0 0 0,-1 1 1 0 0,0-1-1 0 0,0 0 0 0 0,1 0 0 0 0,-1 0 1 0 0,0 0-1 0 0,1 0 0 0 0,-1 0 0 0 0,0 0 1 0 0,1 0-1 0 0,-1 0 0 0 0,0-1 0 0 0,0 1 0 0 0,1 0 1 0 0,-1-1-1 0 0,0 1 0 0 0,0-1 0 0 0,0 1 1 0 0,1-1-1 0 0,-1 0 0 0 0,0 0 0 0 0,1-1 1 0 0,40-27-38 0 0,-39 26 45 0 0,35-31 48 0 0,-2-1-1 0 0,51-63 1 0 0,54-92 573 0 0,-77 101-432 0 0,-32 46-220 0 0,-11 18 101 0 0,-1-2-1 0 0,-2 0 0 0 0,27-55 1 0 0,-41 64 71 0 0,-4 18-157 0 0,0 0 1 0 0,0 0 0 0 0,0 0-1 0 0,-1 0 1 0 0,1-1 0 0 0,0 1 0 0 0,0 0-1 0 0,0 0 1 0 0,0 0 0 0 0,-1 0 0 0 0,1 0-1 0 0,0 0 1 0 0,0 0 0 0 0,0-1-1 0 0,-1 1 1 0 0,1 0 0 0 0,0 0 0 0 0,0 0-1 0 0,0 0 1 0 0,-1 0 0 0 0,1 0-1 0 0,0 0 1 0 0,0 0 0 0 0,-1 0 0 0 0,1 0-1 0 0,0 0 1 0 0,0 0 0 0 0,0 0-1 0 0,-1 1 1 0 0,1-1 0 0 0,0 0 0 0 0,0 0-1 0 0,0 0 1 0 0,-1 0 0 0 0,1 0-1 0 0,0 0 1 0 0,0 0 0 0 0,0 1 0 0 0,-1-1-1 0 0,-24 23-162 0 0,-12 30-2 0 0,-58 109 0 0 0,-13 67 226 0 0,49-100-39 0 0,-107 234 365 0 0,-66 137 526 0 0,-4-77-499 0 0,191-345-1745 0 0,34-61 679 0 0</inkml:trace>
  <inkml:trace contextRef="#ctx0" brushRef="#br0" timeOffset="904.59">1365 855 4376 0 0,'-19'5'1651'0'0,"12"-4"-435"0"0,19-14-661 0 0,-2 3-441 0 0,1 1 0 0 0,0 1-1 0 0,0-1 1 0 0,0 2-1 0 0,1 0 1 0 0,0 0 0 0 0,1 1-1 0 0,-1 0 1 0 0,24-6-1 0 0,-35 12-104 0 0,-1 0 0 0 0,1 0 0 0 0,0 0 0 0 0,0 0 0 0 0,0 0 0 0 0,0 0 0 0 0,0 0 0 0 0,-1 0 0 0 0,1 0 0 0 0,0 1 0 0 0,0-1 0 0 0,0 0-1 0 0,-1 1 1 0 0,1-1 0 0 0,0 0 0 0 0,0 1 0 0 0,-1-1 0 0 0,1 1 0 0 0,0-1 0 0 0,-1 1 0 0 0,1 0 0 0 0,0-1 0 0 0,-1 1 0 0 0,1-1 0 0 0,-1 1 0 0 0,1 0 0 0 0,-1 0-1 0 0,1 1 1 0 0,6 20 139 0 0,-5-7-116 0 0,-1-1-1 0 0,-1 1 1 0 0,0-1-1 0 0,-1 0 1 0 0,0 1-1 0 0,-1-1 1 0 0,-1 0-1 0 0,-5 16 1 0 0,-43 111-82 0 0,26-84-99 0 0,-2-2-1 0 0,-3 0 0 0 0,-37 51 1 0 0,46-77 114 0 0,-2 0-1 0 0,-1-1 1 0 0,-1-1 0 0 0,-1-2 0 0 0,-2 0 0 0 0,-41 28-1 0 0,66-51 33 0 0,0 1-1 0 0,0-2 0 0 0,-1 1 0 0 0,1 0 1 0 0,-1 0-1 0 0,1-1 0 0 0,-1 0 1 0 0,0 0-1 0 0,1 0 0 0 0,-7 1 0 0 0,10-2 2 0 0,-1 0 0 0 0,0 0-1 0 0,1-1 1 0 0,-1 1-1 0 0,0 0 1 0 0,1 0 0 0 0,-1 0-1 0 0,1 0 1 0 0,-1-1-1 0 0,0 1 1 0 0,1 0 0 0 0,-1 0-1 0 0,1-1 1 0 0,-1 1-1 0 0,1 0 1 0 0,-1-1 0 0 0,1 1-1 0 0,-1-1 1 0 0,1 1-1 0 0,0-1 1 0 0,-1 1 0 0 0,1-1-1 0 0,0 1 1 0 0,-1-1-1 0 0,0-1-3 0 0,1 0-1 0 0,-1 0 0 0 0,1 1 0 0 0,0-1 0 0 0,0 0 1 0 0,-1 0-1 0 0,1 0 0 0 0,0 0 0 0 0,1 1 0 0 0,-1-1 1 0 0,0 0-1 0 0,1-2 0 0 0,3-12-33 0 0,1-1 1 0 0,1 1 0 0 0,0 0-1 0 0,1 1 1 0 0,1 0-1 0 0,0 0 1 0 0,12-15-1 0 0,11-13-114 0 0,41-42 0 0 0,-31 40 7 0 0,1 3 0 0 0,70-54 1 0 0,-93 81 203 0 0,0 2 0 0 0,1 0 0 0 0,1 1 0 0 0,0 2 0 0 0,0 0-1 0 0,1 1 1 0 0,0 1 0 0 0,1 1 0 0 0,37-7 0 0 0,-47 12-1 0 0,0-1-1 0 0,0 0 0 0 0,-1 0 0 0 0,1-2 0 0 0,-1 1 1 0 0,0-2-1 0 0,-1 1 0 0 0,1-2 0 0 0,-1 1 1 0 0,0-2-1 0 0,14-11 0 0 0,-1-3-11 0 0,-1-2 1 0 0,-1 0-1 0 0,28-40 0 0 0,-4-5-97 0 0,40-80 0 0 0,75-162 314 0 0,-153 297-214 0 0,-5 10-26 0 0,1-2 1 0 0,-2 1-1 0 0,1 0 1 0 0,0-1 0 0 0,-1 1-1 0 0,0-1 1 0 0,0 1 0 0 0,1-10-1 0 0,-3 14-10 0 0,-1 0 0 0 0,1 0 0 0 0,0 0-1 0 0,-1 0 1 0 0,1 0 0 0 0,-1 0 0 0 0,1 0 0 0 0,-1 1-1 0 0,1-1 1 0 0,-1 0 0 0 0,1 0 0 0 0,-1 1-1 0 0,0-1 1 0 0,1 0 0 0 0,-1 1 0 0 0,0-1 0 0 0,0 1-1 0 0,0-1 1 0 0,1 1 0 0 0,-1-1 0 0 0,0 1 0 0 0,0 0-1 0 0,0-1 1 0 0,0 1 0 0 0,0 0 0 0 0,0 0-1 0 0,0-1 1 0 0,0 1 0 0 0,0 0 0 0 0,0 0 0 0 0,0 0-1 0 0,1 0 1 0 0,-1 0 0 0 0,0 0 0 0 0,0 1-1 0 0,0-1 1 0 0,0 0 0 0 0,0 0 0 0 0,0 1 0 0 0,-1 0-1 0 0,-3 0 140 0 0,-1 0 0 0 0,1 1 0 0 0,0 0-1 0 0,0 0 1 0 0,-1 0 0 0 0,-5 4 0 0 0,-2 4 228 0 0,0 0 1 0 0,1 1 0 0 0,0 0-1 0 0,1 1 1 0 0,0 0 0 0 0,-10 16 0 0 0,-51 88 1626 0 0,66-105-1835 0 0,-104 204 1899 0 0,98-186-1863 0 0,1 0 0 0 0,1 1 0 0 0,2 0 0 0 0,1 1 0 0 0,-5 51 0 0 0,12-73-179 0 0,-1-1 1 0 0,1 0-1 0 0,1 1 0 0 0,0-1 1 0 0,0 0-1 0 0,1 1 0 0 0,-1-1 1 0 0,2 0-1 0 0,-1 0 1 0 0,1 0-1 0 0,6 10 0 0 0,-7-14-128 0 0,1 0-1 0 0,0 0 0 0 0,1 0 1 0 0,-1 0-1 0 0,0 0 0 0 0,1-1 1 0 0,0 1-1 0 0,0-1 0 0 0,0 0 1 0 0,0 0-1 0 0,1-1 0 0 0,-1 1 1 0 0,1-1-1 0 0,0 0 0 0 0,-1 0 1 0 0,1 0-1 0 0,0-1 0 0 0,0 0 1 0 0,6 1-1 0 0,-1-1-579 0 0,-1 0-1 0 0,0-1 1 0 0,0-1-1 0 0,0 1 1 0 0,1-2-1 0 0,-1 1 1 0 0,0-1-1 0 0,0 0 1 0 0,9-4-1 0 0,5-4-2300 0 0,36-18 0 0 0,-54 25 2699 0 0,26-15-3486 0 0</inkml:trace>
  <inkml:trace contextRef="#ctx0" brushRef="#br0" timeOffset="1472.38">2841 491 6401 0 0,'-27'47'4712'0'0,"25"-41"-4622"0"0,-1 0 0 0 0,1 0-1 0 0,0 0 1 0 0,1 0 0 0 0,-1 0-1 0 0,1 0 1 0 0,0 0-1 0 0,1 1 1 0 0,0-1 0 0 0,0 9-1 0 0,0-14-87 0 0,1 0-1 0 0,-1 0 1 0 0,0 0 0 0 0,1 0-1 0 0,-1 0 1 0 0,0 0-1 0 0,1-1 1 0 0,-1 1 0 0 0,1 0-1 0 0,0 0 1 0 0,-1 0-1 0 0,1-1 1 0 0,-1 1-1 0 0,1 0 1 0 0,0-1 0 0 0,0 1-1 0 0,-1 0 1 0 0,1-1-1 0 0,0 1 1 0 0,0-1-1 0 0,0 1 1 0 0,0-1 0 0 0,0 0-1 0 0,0 1 1 0 0,0-1-1 0 0,0 0 1 0 0,0 0-1 0 0,-1 1 1 0 0,3-1 0 0 0,28 0-451 0 0,-8-6 113 0 0,-1-1-1 0 0,-1 0 1 0 0,1-2-1 0 0,-1 0 1 0 0,-1-1 0 0 0,25-17-1 0 0,-9 7 516 0 0,3 0 721 0 0,-37 20-809 0 0,-1-1 1 0 0,1 0-1 0 0,-1 1 0 0 0,1-1 1 0 0,-1 1-1 0 0,1-1 0 0 0,0 1 1 0 0,-1 0-1 0 0,1 0 0 0 0,0-1 1 0 0,-1 1-1 0 0,1 0 0 0 0,0 1 1 0 0,-1-1-1 0 0,1 0 0 0 0,0 0 1 0 0,-1 1-1 0 0,1-1 0 0 0,0 1 1 0 0,-1-1-1 0 0,1 1 0 0 0,-1 0 1 0 0,1 0-1 0 0,-1 0 0 0 0,1 0 1 0 0,-1 0-1 0 0,0 0 0 0 0,0 0 1 0 0,1 0-1 0 0,-1 0 1 0 0,0 0-1 0 0,0 1 0 0 0,1 1 1 0 0,2 5 83 0 0,0 1 0 0 0,0-1 0 0 0,-1 1 0 0 0,-1 0 0 0 0,3 13 0 0 0,-4-15-137 0 0,1 0 1 0 0,-1-1-1 0 0,1 1 1 0 0,0-1-1 0 0,1 1 1 0 0,0-1-1 0 0,6 12 1 0 0,-6-16-75 0 0,0 0 1 0 0,-1 0-1 0 0,1 0 1 0 0,0 0 0 0 0,0 0-1 0 0,0 0 1 0 0,0-1-1 0 0,0 1 1 0 0,0-1-1 0 0,1 0 1 0 0,-1 0 0 0 0,0 0-1 0 0,1 0 1 0 0,-1-1-1 0 0,1 0 1 0 0,-1 1-1 0 0,1-1 1 0 0,-1 0-1 0 0,0-1 1 0 0,1 1 0 0 0,-1-1-1 0 0,5 0 1 0 0,34 0 103 0 0,-40 1-51 0 0,-1 1 0 0 0,1-1 0 0 0,0 1-1 0 0,0 0 1 0 0,-1 0 0 0 0,1 0 0 0 0,0 0 0 0 0,-1 0 0 0 0,1 0-1 0 0,-1 0 1 0 0,1 0 0 0 0,-1 0 0 0 0,1 1 0 0 0,-1-1 0 0 0,0 0-1 0 0,0 1 1 0 0,0 0 0 0 0,0-1 0 0 0,0 1 0 0 0,0-1 0 0 0,0 1-1 0 0,-1 0 1 0 0,1 0 0 0 0,0 0 0 0 0,-1-1 0 0 0,1 1 0 0 0,-1 0-1 0 0,0 0 1 0 0,0 3 0 0 0,1-2-2 0 0,-1 1 1 0 0,0 0-1 0 0,0-1 1 0 0,0 1-1 0 0,-1 0 0 0 0,1-1 1 0 0,-1 1-1 0 0,0-1 1 0 0,0 1-1 0 0,0-1 0 0 0,0 1 1 0 0,-1-1-1 0 0,1 1 1 0 0,-5 5-1 0 0,0-3 6 0 0,0 0 0 0 0,0 0 0 0 0,-1 0 0 0 0,0-1 0 0 0,0 0 0 0 0,0 0 0 0 0,-1-1 0 0 0,1 0 0 0 0,-1 0 0 0 0,-13 3 0 0 0,-10 3 146 0 0,-51 8 0 0 0,-179 24 451 0 0,-127 26 1258 0 0,-643 205 2452 0 0,662-168-4739 0 0,41-22-658 0 0,-368 44 0 0 0,634-120-57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Asesor protocolo</Template>
  <TotalTime>38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Valle de Guatemala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Javier Caal Leiva</dc:creator>
  <cp:lastModifiedBy>MIGUEL ENRIQUE ZEA ARENALES</cp:lastModifiedBy>
  <cp:revision>3</cp:revision>
  <dcterms:created xsi:type="dcterms:W3CDTF">2024-07-06T14:51:00Z</dcterms:created>
  <dcterms:modified xsi:type="dcterms:W3CDTF">2024-07-09T15:27:00Z</dcterms:modified>
</cp:coreProperties>
</file>